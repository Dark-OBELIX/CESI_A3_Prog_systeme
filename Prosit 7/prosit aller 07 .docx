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6="http://schemas.microsoft.com/office/drawing/2014/main" xmlns:pic="http://schemas.openxmlformats.org/drawingml/2006/picture" xmlns:a14="http://schemas.microsoft.com/office/drawing/2010/main" mc:Ignorable="w14 w15 w16se w16cid w16 w16cex w16sdtdh wp14">
  <w:body>
    <w:p w:rsidR="00D077E9" w:rsidP="00D70D02" w:rsidRDefault="00AB02A7" w14:paraId="343933C2" w14:textId="78C2F816"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58242" behindDoc="1" locked="0" layoutInCell="1" allowOverlap="1" wp14:anchorId="3B8CF5F6" wp14:editId="6AB45222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23495" b="10795"/>
                <wp:wrapNone/>
                <wp:docPr id="3" name="Rectangle 3" descr="rectangle blanc pour le texte sur la couvertu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style="position:absolute;margin-left:-15.95pt;margin-top:73.85pt;width:310.15pt;height:681.65pt;z-index:-25165823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lt="rectangle blanc pour le texte sur la couverture" o:spid="_x0000_s1026" fillcolor="white [3212]" strokecolor="#0f0d29 [3213]" strokeweight="2pt" w14:anchorId="13A5B47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">
                <w10:wrap anchory="page"/>
              </v:rect>
            </w:pict>
          </mc:Fallback>
        </mc:AlternateContent>
      </w:r>
    </w:p>
    <w:tbl>
      <w:tblPr>
        <w:tblpPr w:leftFromText="180" w:rightFromText="180" w:vertAnchor="text" w:horzAnchor="margin" w:tblpY="-7"/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:rsidTr="1049524A" w14:paraId="35328C17" w14:textId="7777777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00D077E9" w:rsidP="00AB02A7" w:rsidRDefault="00D077E9" w14:paraId="11836322" w14:textId="77777777">
            <w:r>
              <w:rPr>
                <w:noProof/>
                <w:lang w:val="en-US" w:eastAsia="zh-CN"/>
              </w:rPr>
              <mc:AlternateContent>
                <mc:Choice Requires="wps">
                  <w:drawing>
                    <wp:inline distT="0" distB="0" distL="0" distR="0" wp14:anchorId="5314306A" wp14:editId="13BB5A55">
                      <wp:extent cx="3528695" cy="1828800"/>
                      <wp:effectExtent l="0" t="0" r="14605" b="19050"/>
                      <wp:docPr id="8" name="Zone de text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828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:rsidRPr="00D86945" w:rsidR="00D077E9" w:rsidP="00D077E9" w:rsidRDefault="00571C07" w14:paraId="592034DC" w14:textId="3B797889">
                                  <w:pPr>
                                    <w:pStyle w:val="Titre"/>
                                  </w:pPr>
                                  <w:r>
                                    <w:rPr>
                                      <w:lang w:bidi="fr-FR"/>
                                    </w:rPr>
                                    <w:t xml:space="preserve">PROSIT 07 </w:t>
                                  </w:r>
                                </w:p>
                                <w:p w:rsidR="00D077E9" w:rsidP="00D077E9" w:rsidRDefault="00571C07" w14:paraId="4398BA42" w14:textId="74E886AD">
                                  <w:pPr>
                                    <w:pStyle w:val="Titre"/>
                                    <w:spacing w:after="0"/>
                                    <w:rPr>
                                      <w:color w:val="3592CF" w:themeColor="accent2"/>
                                      <w:sz w:val="52"/>
                                      <w:szCs w:val="44"/>
                                      <w:lang w:bidi="fr-FR"/>
                                    </w:rPr>
                                  </w:pPr>
                                  <w:r>
                                    <w:rPr>
                                      <w:color w:val="3592CF" w:themeColor="accent2"/>
                                      <w:sz w:val="52"/>
                                      <w:szCs w:val="44"/>
                                      <w:lang w:bidi="fr-FR"/>
                                    </w:rPr>
                                    <w:t xml:space="preserve">Programmation </w:t>
                                  </w:r>
                                </w:p>
                                <w:p w:rsidR="0013264E" w:rsidP="00D077E9" w:rsidRDefault="0013264E" w14:paraId="3A0357CD" w14:textId="5A1F9598">
                                  <w:pPr>
                                    <w:pStyle w:val="Titre"/>
                                    <w:spacing w:after="0"/>
                                    <w:rPr>
                                      <w:color w:val="3592CF" w:themeColor="accent2"/>
                                      <w:sz w:val="52"/>
                                      <w:szCs w:val="44"/>
                                    </w:rPr>
                                  </w:pPr>
                                  <w:r>
                                    <w:rPr>
                                      <w:color w:val="3592CF" w:themeColor="accent2"/>
                                      <w:sz w:val="52"/>
                                      <w:szCs w:val="44"/>
                                    </w:rPr>
                                    <w:t xml:space="preserve">Système – </w:t>
                                  </w:r>
                                </w:p>
                                <w:p w:rsidRPr="0013264E" w:rsidR="00571C07" w:rsidP="00D077E9" w:rsidRDefault="0013264E" w14:paraId="2DB24120" w14:textId="00258246">
                                  <w:pPr>
                                    <w:pStyle w:val="Titre"/>
                                    <w:spacing w:after="0"/>
                                    <w:rPr>
                                      <w:color w:val="auto"/>
                                      <w:sz w:val="52"/>
                                      <w:szCs w:val="44"/>
                                    </w:rPr>
                                  </w:pPr>
                                  <w:r w:rsidRPr="0013264E">
                                    <w:rPr>
                                      <w:color w:val="auto"/>
                                      <w:sz w:val="52"/>
                                      <w:szCs w:val="44"/>
                                    </w:rPr>
                                    <w:t xml:space="preserve">DANS MA POCHE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id="_x0000_t202" coordsize="21600,21600" o:spt="202" path="m,l,21600r21600,l21600,xe" w14:anchorId="5314306A">
                      <v:stroke joinstyle="miter"/>
                      <v:path gradientshapeok="t" o:connecttype="rect"/>
                    </v:shapetype>
                    <v:shape id="Zone de texte 8" style="width:277.85pt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filled="f" strokecolor="#0f0d29 [3213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">
                      <v:textbox>
                        <w:txbxContent>
                          <w:p w:rsidRPr="00D86945" w:rsidR="00D077E9" w:rsidP="00D077E9" w:rsidRDefault="00571C07" w14:paraId="592034DC" w14:textId="3B797889">
                            <w:pPr>
                              <w:pStyle w:val="Titre"/>
                            </w:pPr>
                            <w:r>
                              <w:rPr>
                                <w:lang w:bidi="fr-FR"/>
                              </w:rPr>
                              <w:t xml:space="preserve">PROSIT 07 </w:t>
                            </w:r>
                          </w:p>
                          <w:p w:rsidR="00D077E9" w:rsidP="00D077E9" w:rsidRDefault="00571C07" w14:paraId="4398BA42" w14:textId="74E886AD">
                            <w:pPr>
                              <w:pStyle w:val="Titre"/>
                              <w:spacing w:after="0"/>
                              <w:rPr>
                                <w:color w:val="3592CF" w:themeColor="accent2"/>
                                <w:sz w:val="52"/>
                                <w:szCs w:val="44"/>
                                <w:lang w:bidi="fr-FR"/>
                              </w:rPr>
                            </w:pPr>
                            <w:r>
                              <w:rPr>
                                <w:color w:val="3592CF" w:themeColor="accent2"/>
                                <w:sz w:val="52"/>
                                <w:szCs w:val="44"/>
                                <w:lang w:bidi="fr-FR"/>
                              </w:rPr>
                              <w:t xml:space="preserve">Programmation </w:t>
                            </w:r>
                          </w:p>
                          <w:p w:rsidR="0013264E" w:rsidP="00D077E9" w:rsidRDefault="0013264E" w14:paraId="3A0357CD" w14:textId="5A1F9598">
                            <w:pPr>
                              <w:pStyle w:val="Titre"/>
                              <w:spacing w:after="0"/>
                              <w:rPr>
                                <w:color w:val="3592CF" w:themeColor="accent2"/>
                                <w:sz w:val="52"/>
                                <w:szCs w:val="44"/>
                              </w:rPr>
                            </w:pPr>
                            <w:r>
                              <w:rPr>
                                <w:color w:val="3592CF" w:themeColor="accent2"/>
                                <w:sz w:val="52"/>
                                <w:szCs w:val="44"/>
                              </w:rPr>
                              <w:t xml:space="preserve">Système – </w:t>
                            </w:r>
                          </w:p>
                          <w:p w:rsidRPr="0013264E" w:rsidR="00571C07" w:rsidP="00D077E9" w:rsidRDefault="0013264E" w14:paraId="2DB24120" w14:textId="00258246">
                            <w:pPr>
                              <w:pStyle w:val="Titre"/>
                              <w:spacing w:after="0"/>
                              <w:rPr>
                                <w:color w:val="auto"/>
                                <w:sz w:val="52"/>
                                <w:szCs w:val="44"/>
                              </w:rPr>
                            </w:pPr>
                            <w:r w:rsidRPr="0013264E">
                              <w:rPr>
                                <w:color w:val="auto"/>
                                <w:sz w:val="52"/>
                                <w:szCs w:val="44"/>
                              </w:rPr>
                              <w:t xml:space="preserve">DANS MA POCHE 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D077E9" w:rsidP="00AB02A7" w:rsidRDefault="00D077E9" w14:paraId="787ED807" w14:textId="77777777">
            <w:r>
              <w:rPr>
                <w:noProof/>
                <w:lang w:val="en-US" w:eastAsia="zh-CN"/>
              </w:rPr>
              <mc:AlternateContent>
                <mc:Choice Requires="wps">
                  <w:drawing>
                    <wp:inline distT="0" distB="0" distL="0" distR="0" wp14:anchorId="2A23CADC" wp14:editId="3A2A278C">
                      <wp:extent cx="1390918" cy="0"/>
                      <wp:effectExtent l="0" t="19050" r="19050" b="19050"/>
                      <wp:docPr id="5" name="Connecteur droit 5" descr="séparateur de text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Connecteur droit 5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alt="séparateur de texte" o:spid="_x0000_s1026" strokecolor="#082a75 [3215]" strokeweight="3pt" from="0,0" to="109.5pt,0" w14:anchorId="561BEBA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">
                      <w10:anchorlock/>
                    </v:line>
                  </w:pict>
                </mc:Fallback>
              </mc:AlternateContent>
            </w:r>
          </w:p>
        </w:tc>
      </w:tr>
      <w:tr w:rsidR="00D077E9" w:rsidTr="1049524A" w14:paraId="62F832FE" w14:textId="77777777">
        <w:trPr>
          <w:trHeight w:val="7305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00D077E9" w:rsidP="1049524A" w:rsidRDefault="00D077E9" w14:paraId="6F351875" w14:textId="35CADB27">
            <w:pPr>
              <w:pStyle w:val="Normal"/>
              <w:rPr>
                <w:noProof/>
                <w:sz w:val="10"/>
                <w:szCs w:val="10"/>
              </w:rPr>
            </w:pPr>
            <w:r>
              <w:rPr>
                <w:noProof/>
              </w:rPr>
              <mc:AlternateContent xmlns:mc="http://schemas.openxmlformats.org/markup-compatibility/2006">
                <mc:Choice xmlns:mc="http://schemas.openxmlformats.org/markup-compatibility/2006" Requires="wps">
                  <w:drawing xmlns:w="http://schemas.openxmlformats.org/wordprocessingml/2006/main">
                    <wp:inline xmlns:wp14="http://schemas.microsoft.com/office/word/2010/wordprocessingDrawing" xmlns:wp="http://schemas.openxmlformats.org/drawingml/2006/wordprocessingDrawing" distT="0" distB="0" distL="0" distR="0" wp14:anchorId="2804BB29" wp14:editId="2A320402">
                      <wp:extent xmlns:wp="http://schemas.openxmlformats.org/drawingml/2006/wordprocessingDrawing" cx="1493520" cy="0"/>
                      <wp:effectExtent xmlns:wp="http://schemas.openxmlformats.org/drawingml/2006/wordprocessingDrawing" l="0" t="19050" r="30480" b="19050"/>
                      <wp:docPr xmlns:wp="http://schemas.openxmlformats.org/drawingml/2006/wordprocessingDrawing" id="1650196369" name="Connecteur droit 6" descr="séparateur de texte"/>
                      <wp:cNvGraphicFramePr xmlns:wp="http://schemas.openxmlformats.org/drawingml/2006/wordprocessingDrawing"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CnPr/>
                            <wps:spPr>
                              <a:xfrm>
                                <a:off x="0" y="0"/>
                                <a:ext cx="1493520" cy="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mc="http://schemas.openxmlformats.org/markup-compatibility/2006"/>
              </mc:AlternateContent>
            </w:r>
          </w:p>
        </w:tc>
      </w:tr>
      <w:tr w:rsidR="00D077E9" w:rsidTr="1049524A" w14:paraId="10923305" w14:textId="7777777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17FC25DE" w:rsidP="1049524A" w:rsidRDefault="17FC25DE" w14:paraId="27982190" w14:textId="5485DCAE">
            <w:pPr>
              <w:spacing w:after="0" w:line="276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82A75" w:themeColor="text2" w:themeTint="FF" w:themeShade="FF"/>
                <w:sz w:val="28"/>
                <w:szCs w:val="28"/>
                <w:lang w:val="fr-FR"/>
              </w:rPr>
            </w:pPr>
            <w:r w:rsidRPr="1049524A" w:rsidR="17FC25D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82A75" w:themeColor="text2" w:themeTint="FF" w:themeShade="FF"/>
                <w:sz w:val="28"/>
                <w:szCs w:val="28"/>
                <w:lang w:val="fr-FR"/>
              </w:rPr>
              <w:t xml:space="preserve">SCRIBE : Hana BERRACHED </w:t>
            </w:r>
          </w:p>
          <w:p w:rsidR="17FC25DE" w:rsidP="1049524A" w:rsidRDefault="17FC25DE" w14:paraId="2349D40C" w14:textId="762921E7">
            <w:pPr>
              <w:spacing w:after="0" w:line="276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82A75" w:themeColor="text2" w:themeTint="FF" w:themeShade="FF"/>
                <w:sz w:val="28"/>
                <w:szCs w:val="28"/>
                <w:lang w:val="fr-FR"/>
              </w:rPr>
            </w:pPr>
            <w:r w:rsidRPr="1049524A" w:rsidR="17FC25D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82A75" w:themeColor="text2" w:themeTint="FF" w:themeShade="FF"/>
                <w:sz w:val="28"/>
                <w:szCs w:val="28"/>
                <w:lang w:val="fr-FR"/>
              </w:rPr>
              <w:t xml:space="preserve">ANIMATEUR : Florian BROCHOT </w:t>
            </w:r>
          </w:p>
          <w:p w:rsidR="17FC25DE" w:rsidP="1049524A" w:rsidRDefault="17FC25DE" w14:paraId="6D41C593" w14:textId="332A8DB0">
            <w:pPr>
              <w:spacing w:after="0" w:line="276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82A75" w:themeColor="text2" w:themeTint="FF" w:themeShade="FF"/>
                <w:sz w:val="28"/>
                <w:szCs w:val="28"/>
                <w:lang w:val="fr-FR"/>
              </w:rPr>
            </w:pPr>
            <w:r w:rsidRPr="1049524A" w:rsidR="17FC25D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82A75" w:themeColor="text2" w:themeTint="FF" w:themeShade="FF"/>
                <w:sz w:val="28"/>
                <w:szCs w:val="28"/>
                <w:lang w:val="fr-FR"/>
              </w:rPr>
              <w:t>GESTIONNAIRE : Emile</w:t>
            </w:r>
          </w:p>
          <w:p w:rsidR="17FC25DE" w:rsidP="1049524A" w:rsidRDefault="17FC25DE" w14:paraId="41875D4A" w14:textId="29A2EA87">
            <w:pPr>
              <w:pStyle w:val="Normal"/>
            </w:pPr>
            <w:r w:rsidR="17FC25DE">
              <w:rPr/>
              <w:t>SECRETAIRE : Stéphanie LABE</w:t>
            </w:r>
          </w:p>
          <w:p w:rsidR="1049524A" w:rsidP="1049524A" w:rsidRDefault="1049524A" w14:paraId="468EE023" w14:textId="305B49E5">
            <w:pPr>
              <w:pStyle w:val="Normal"/>
            </w:pPr>
          </w:p>
          <w:p w:rsidRPr="00D86945" w:rsidR="00D077E9" w:rsidP="0013264E" w:rsidRDefault="00D077E9" w14:paraId="43939A45" w14:textId="77777777">
            <w:pPr>
              <w:rPr>
                <w:noProof/>
                <w:sz w:val="10"/>
                <w:szCs w:val="10"/>
              </w:rPr>
            </w:pPr>
          </w:p>
        </w:tc>
      </w:tr>
    </w:tbl>
    <w:p w:rsidRPr="0013264E" w:rsidR="009B45F1" w:rsidP="009B45F1" w:rsidRDefault="00AB02A7" w14:paraId="61C31772" w14:textId="6E005D2B">
      <w:pPr>
        <w:spacing w:after="200"/>
        <w:rPr>
          <w:color w:val="auto"/>
          <w:lang w:bidi="fr-FR"/>
        </w:rPr>
      </w:pPr>
      <w:r w:rsidRPr="00D967AC">
        <w:rPr>
          <w:noProof/>
          <w:lang w:val="en-US" w:eastAsia="zh-CN"/>
        </w:rPr>
        <w:drawing>
          <wp:anchor distT="0" distB="0" distL="114300" distR="114300" simplePos="0" relativeHeight="251658243" behindDoc="0" locked="0" layoutInCell="1" allowOverlap="1" wp14:anchorId="25928582" wp14:editId="7CBEE24C">
            <wp:simplePos x="0" y="0"/>
            <wp:positionH relativeFrom="column">
              <wp:posOffset>5052060</wp:posOffset>
            </wp:positionH>
            <wp:positionV relativeFrom="paragraph">
              <wp:posOffset>7745730</wp:posOffset>
            </wp:positionV>
            <wp:extent cx="963930" cy="800100"/>
            <wp:effectExtent l="0" t="0" r="7620" b="0"/>
            <wp:wrapNone/>
            <wp:docPr id="12" name="Image 12">
              <a:extLst xmlns:a="http://schemas.openxmlformats.org/drawingml/2006/main">
                <a:ext uri="{FF2B5EF4-FFF2-40B4-BE49-F238E27FC236}">
                  <a16:creationId xmlns:a16="http://schemas.microsoft.com/office/drawing/2014/main" id="{F3D65186-AB5A-4584-87C3-0FAA299226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phisme 201">
                      <a:extLst>
                        <a:ext uri="{FF2B5EF4-FFF2-40B4-BE49-F238E27FC236}">
                          <a16:creationId xmlns:a16="http://schemas.microsoft.com/office/drawing/2014/main" id="{F3D65186-AB5A-4584-87C3-0FAA2992263B}"/>
                        </a:ext>
                      </a:extLst>
                    </pic:cNvPr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393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58241" behindDoc="1" locked="0" layoutInCell="1" allowOverlap="1" wp14:anchorId="296B4E91" wp14:editId="32B3AEBA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11430" b="19050"/>
                <wp:wrapNone/>
                <wp:docPr id="2" name="Rectangle 2" descr="rectangle coloré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style="position:absolute;margin-left:-58.7pt;margin-top:525pt;width:611.1pt;height:316.5pt;z-index:-25165823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alt="rectangle coloré" o:spid="_x0000_s1026" fillcolor="#34aba2 [3206]" strokecolor="#0f0d29 [3213]" strokeweight="2pt" w14:anchorId="6EDEF9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">
                <w10:wrap anchory="page"/>
              </v:rect>
            </w:pict>
          </mc:Fallback>
        </mc:AlternateContent>
      </w:r>
      <w:r w:rsidR="00D077E9">
        <w:rPr>
          <w:lang w:bidi="fr-FR"/>
        </w:rPr>
        <w:br w:type="page"/>
      </w:r>
      <w:r w:rsidRPr="0013264E" w:rsidR="00140C55">
        <w:rPr>
          <w:color w:val="auto"/>
          <w:lang w:bidi="fr-FR"/>
        </w:rPr>
        <w:lastRenderedPageBreak/>
        <w:t xml:space="preserve">CONTEXTE : </w:t>
      </w:r>
    </w:p>
    <w:p w:rsidRPr="0013264E" w:rsidR="002E50AB" w:rsidP="009B45F1" w:rsidRDefault="009B45F1" w14:paraId="42F1C183" w14:textId="43159E17">
      <w:pPr>
        <w:spacing w:after="200"/>
        <w:rPr>
          <w:b w:val="0"/>
          <w:bCs/>
          <w:color w:val="auto"/>
        </w:rPr>
      </w:pPr>
      <w:r w:rsidRPr="0013264E">
        <w:rPr>
          <w:b w:val="0"/>
          <w:bCs/>
          <w:color w:val="auto"/>
        </w:rPr>
        <w:t>Franck a développé une simulation pour synchroniser les unités de traitement dans un processus de fabrication.</w:t>
      </w:r>
      <w:r w:rsidR="0013264E">
        <w:rPr>
          <w:b w:val="0"/>
          <w:bCs/>
          <w:color w:val="auto"/>
        </w:rPr>
        <w:t xml:space="preserve"> </w:t>
      </w:r>
      <w:r w:rsidRPr="0013264E">
        <w:rPr>
          <w:b w:val="0"/>
          <w:bCs/>
          <w:color w:val="auto"/>
        </w:rPr>
        <w:t>Son client souhaite maintenant un mécanisme pour suivre en temps réel l'avancement de cette fabrication à distance.</w:t>
      </w:r>
    </w:p>
    <w:p w:rsidRPr="0013264E" w:rsidR="002E50AB" w:rsidP="009B45F1" w:rsidRDefault="002E50AB" w14:paraId="0B171FAF" w14:textId="6D26C910">
      <w:pPr>
        <w:spacing w:after="200"/>
        <w:rPr>
          <w:color w:val="auto"/>
        </w:rPr>
      </w:pPr>
      <w:r w:rsidRPr="0013264E">
        <w:rPr>
          <w:color w:val="auto"/>
        </w:rPr>
        <w:t>Problématique</w:t>
      </w:r>
      <w:r w:rsidR="0013264E">
        <w:rPr>
          <w:color w:val="auto"/>
        </w:rPr>
        <w:t xml:space="preserve"> ? </w:t>
      </w:r>
    </w:p>
    <w:p w:rsidRPr="0013264E" w:rsidR="002E50AB" w:rsidP="009B45F1" w:rsidRDefault="00680167" w14:paraId="506B944D" w14:textId="4CE7ACF5">
      <w:pPr>
        <w:spacing w:after="200"/>
        <w:rPr>
          <w:b w:val="0"/>
          <w:bCs/>
          <w:color w:val="auto"/>
        </w:rPr>
      </w:pPr>
      <w:r w:rsidRPr="0013264E">
        <w:rPr>
          <w:b w:val="0"/>
          <w:bCs/>
          <w:color w:val="auto"/>
        </w:rPr>
        <w:t>Comment transmettre</w:t>
      </w:r>
      <w:r w:rsidRPr="0013264E" w:rsidR="002E50AB">
        <w:rPr>
          <w:b w:val="0"/>
          <w:bCs/>
          <w:color w:val="auto"/>
        </w:rPr>
        <w:t xml:space="preserve"> les informations de l'état d'avancement de la fabrication, capturées par sa simulation, à son client en temps réel et à distance ?</w:t>
      </w:r>
    </w:p>
    <w:p w:rsidRPr="0013264E" w:rsidR="006D6161" w:rsidP="009B45F1" w:rsidRDefault="006D6161" w14:paraId="15AE13F3" w14:textId="77777777">
      <w:pPr>
        <w:spacing w:after="200"/>
        <w:rPr>
          <w:color w:val="auto"/>
        </w:rPr>
      </w:pPr>
    </w:p>
    <w:p w:rsidRPr="0013264E" w:rsidR="006D6161" w:rsidP="009B45F1" w:rsidRDefault="006D6161" w14:paraId="7D482EAE" w14:textId="66821E1D">
      <w:pPr>
        <w:spacing w:after="200"/>
        <w:rPr>
          <w:color w:val="auto"/>
        </w:rPr>
      </w:pPr>
      <w:r w:rsidRPr="0013264E">
        <w:rPr>
          <w:color w:val="auto"/>
        </w:rPr>
        <w:t xml:space="preserve">Mots clefs : </w:t>
      </w:r>
    </w:p>
    <w:p w:rsidRPr="0013264E" w:rsidR="006D6161" w:rsidP="009B45F1" w:rsidRDefault="006D6161" w14:paraId="6F631D87" w14:textId="7257B636">
      <w:pPr>
        <w:spacing w:after="200"/>
        <w:rPr>
          <w:b w:val="0"/>
          <w:bCs/>
          <w:color w:val="auto"/>
        </w:rPr>
      </w:pPr>
      <w:r w:rsidRPr="0013264E">
        <w:rPr>
          <w:b w:val="0"/>
          <w:bCs/>
          <w:color w:val="auto"/>
        </w:rPr>
        <w:t xml:space="preserve">Outil de simulation </w:t>
      </w:r>
    </w:p>
    <w:p w:rsidRPr="0013264E" w:rsidR="006D6161" w:rsidP="009B45F1" w:rsidRDefault="00680167" w14:paraId="649E3511" w14:textId="76C83985">
      <w:pPr>
        <w:spacing w:after="200"/>
        <w:rPr>
          <w:b w:val="0"/>
          <w:bCs/>
          <w:color w:val="auto"/>
        </w:rPr>
      </w:pPr>
      <w:r w:rsidRPr="0013264E">
        <w:rPr>
          <w:b w:val="0"/>
          <w:bCs/>
          <w:color w:val="auto"/>
        </w:rPr>
        <w:t xml:space="preserve">Modèle client-serveur </w:t>
      </w:r>
    </w:p>
    <w:p w:rsidRPr="0013264E" w:rsidR="00680167" w:rsidP="009B45F1" w:rsidRDefault="00680167" w14:paraId="7F109B9B" w14:textId="78DC4C87">
      <w:pPr>
        <w:spacing w:after="200"/>
        <w:rPr>
          <w:b w:val="0"/>
          <w:bCs/>
          <w:color w:val="auto"/>
        </w:rPr>
      </w:pPr>
      <w:r w:rsidRPr="0013264E">
        <w:rPr>
          <w:b w:val="0"/>
          <w:bCs/>
          <w:color w:val="auto"/>
        </w:rPr>
        <w:t xml:space="preserve">Socket </w:t>
      </w:r>
    </w:p>
    <w:p w:rsidRPr="0013264E" w:rsidR="00680167" w:rsidP="009B45F1" w:rsidRDefault="00680167" w14:paraId="720BE138" w14:textId="17FD0E16">
      <w:pPr>
        <w:spacing w:after="200"/>
        <w:rPr>
          <w:b w:val="0"/>
          <w:bCs/>
          <w:color w:val="auto"/>
        </w:rPr>
      </w:pPr>
      <w:r w:rsidRPr="0013264E">
        <w:rPr>
          <w:b w:val="0"/>
          <w:bCs/>
          <w:color w:val="auto"/>
        </w:rPr>
        <w:t xml:space="preserve">Socket asynchrone </w:t>
      </w:r>
    </w:p>
    <w:p w:rsidRPr="0013264E" w:rsidR="00680167" w:rsidP="009B45F1" w:rsidRDefault="00452FF8" w14:paraId="6B108B4A" w14:textId="65925418">
      <w:pPr>
        <w:spacing w:after="200"/>
        <w:rPr>
          <w:color w:val="auto"/>
        </w:rPr>
      </w:pPr>
      <w:r w:rsidRPr="0013264E">
        <w:rPr>
          <w:color w:val="auto"/>
        </w:rPr>
        <w:t xml:space="preserve">Contraintes : </w:t>
      </w:r>
    </w:p>
    <w:p w:rsidRPr="0013264E" w:rsidR="00452FF8" w:rsidP="009B45F1" w:rsidRDefault="001943B2" w14:paraId="58FA6F10" w14:textId="2E7E11E7">
      <w:pPr>
        <w:spacing w:after="200"/>
        <w:rPr>
          <w:b w:val="0"/>
          <w:bCs/>
          <w:color w:val="auto"/>
        </w:rPr>
      </w:pPr>
      <w:r w:rsidRPr="0013264E">
        <w:rPr>
          <w:b w:val="0"/>
          <w:bCs/>
          <w:color w:val="auto"/>
        </w:rPr>
        <w:t xml:space="preserve">Code fourni </w:t>
      </w:r>
    </w:p>
    <w:p w:rsidRPr="0013264E" w:rsidR="001943B2" w:rsidP="009B45F1" w:rsidRDefault="001943B2" w14:paraId="4616C0A1" w14:textId="64DF01C1">
      <w:pPr>
        <w:spacing w:after="200"/>
        <w:rPr>
          <w:b w:val="0"/>
          <w:bCs/>
          <w:color w:val="auto"/>
        </w:rPr>
      </w:pPr>
      <w:r w:rsidRPr="0013264E">
        <w:rPr>
          <w:b w:val="0"/>
          <w:bCs/>
          <w:color w:val="auto"/>
        </w:rPr>
        <w:t xml:space="preserve">Temps réel </w:t>
      </w:r>
    </w:p>
    <w:p w:rsidRPr="0013264E" w:rsidR="001943B2" w:rsidP="009B45F1" w:rsidRDefault="00E02327" w14:paraId="44DAC082" w14:textId="543B413A">
      <w:pPr>
        <w:spacing w:after="200"/>
        <w:rPr>
          <w:b w:val="0"/>
          <w:bCs/>
          <w:color w:val="auto"/>
        </w:rPr>
      </w:pPr>
      <w:r w:rsidRPr="0013264E">
        <w:rPr>
          <w:b w:val="0"/>
          <w:bCs/>
          <w:color w:val="auto"/>
        </w:rPr>
        <w:t xml:space="preserve">Communication sans perte </w:t>
      </w:r>
    </w:p>
    <w:p w:rsidRPr="0013264E" w:rsidR="00E02327" w:rsidP="009B45F1" w:rsidRDefault="00E02327" w14:paraId="084F014C" w14:textId="77777777">
      <w:pPr>
        <w:spacing w:after="200"/>
        <w:rPr>
          <w:color w:val="auto"/>
        </w:rPr>
      </w:pPr>
    </w:p>
    <w:p w:rsidRPr="0013264E" w:rsidR="00E02327" w:rsidP="009B45F1" w:rsidRDefault="00E02327" w14:paraId="21553525" w14:textId="2B4A7A11">
      <w:pPr>
        <w:spacing w:after="200"/>
        <w:rPr>
          <w:color w:val="auto"/>
        </w:rPr>
      </w:pPr>
      <w:r w:rsidRPr="0013264E">
        <w:rPr>
          <w:color w:val="auto"/>
        </w:rPr>
        <w:t xml:space="preserve">Généralisation </w:t>
      </w:r>
    </w:p>
    <w:p w:rsidRPr="0013264E" w:rsidR="00E02327" w:rsidP="009B45F1" w:rsidRDefault="00E02327" w14:paraId="3846E3C6" w14:textId="3AA04EDA">
      <w:pPr>
        <w:spacing w:after="200"/>
        <w:rPr>
          <w:b w:val="0"/>
          <w:bCs/>
          <w:color w:val="auto"/>
        </w:rPr>
      </w:pPr>
      <w:r w:rsidRPr="0013264E">
        <w:rPr>
          <w:b w:val="0"/>
          <w:bCs/>
          <w:color w:val="auto"/>
        </w:rPr>
        <w:t xml:space="preserve">Créer des processus distants </w:t>
      </w:r>
    </w:p>
    <w:p w:rsidRPr="0013264E" w:rsidR="00E02327" w:rsidP="009B45F1" w:rsidRDefault="006C5883" w14:paraId="5007F718" w14:textId="467CDBD7">
      <w:pPr>
        <w:spacing w:after="200"/>
        <w:rPr>
          <w:b w:val="0"/>
          <w:bCs/>
          <w:color w:val="auto"/>
        </w:rPr>
      </w:pPr>
      <w:r w:rsidRPr="0013264E">
        <w:rPr>
          <w:b w:val="0"/>
          <w:bCs/>
          <w:color w:val="auto"/>
        </w:rPr>
        <w:t>Implémenter les sockets en c-</w:t>
      </w:r>
      <w:proofErr w:type="spellStart"/>
      <w:r w:rsidRPr="0013264E">
        <w:rPr>
          <w:b w:val="0"/>
          <w:bCs/>
          <w:color w:val="auto"/>
        </w:rPr>
        <w:t>sharp</w:t>
      </w:r>
      <w:proofErr w:type="spellEnd"/>
      <w:r w:rsidRPr="0013264E">
        <w:rPr>
          <w:b w:val="0"/>
          <w:bCs/>
          <w:color w:val="auto"/>
        </w:rPr>
        <w:t xml:space="preserve"> </w:t>
      </w:r>
    </w:p>
    <w:p w:rsidRPr="0013264E" w:rsidR="006C5883" w:rsidP="009B45F1" w:rsidRDefault="006C5883" w14:paraId="189BD542" w14:textId="239FA4C0">
      <w:pPr>
        <w:spacing w:after="200"/>
        <w:rPr>
          <w:color w:val="auto"/>
        </w:rPr>
      </w:pPr>
      <w:r w:rsidRPr="0013264E">
        <w:rPr>
          <w:color w:val="auto"/>
        </w:rPr>
        <w:t xml:space="preserve">Livrable : </w:t>
      </w:r>
    </w:p>
    <w:p w:rsidR="006C5883" w:rsidP="009B45F1" w:rsidRDefault="005B2854" w14:paraId="3C8B6860" w14:textId="10FAB12A">
      <w:pPr>
        <w:spacing w:after="200"/>
        <w:rPr>
          <w:b w:val="0"/>
          <w:bCs/>
          <w:color w:val="auto"/>
        </w:rPr>
      </w:pPr>
      <w:r w:rsidRPr="0013264E">
        <w:rPr>
          <w:b w:val="0"/>
          <w:bCs/>
          <w:color w:val="auto"/>
        </w:rPr>
        <w:t xml:space="preserve">Affichage en temps réel du processus à distance </w:t>
      </w:r>
    </w:p>
    <w:p w:rsidRPr="000E50D3" w:rsidR="0013264E" w:rsidP="009B45F1" w:rsidRDefault="000E50D3" w14:paraId="5F9C11B0" w14:textId="75AD4E81">
      <w:pPr>
        <w:spacing w:after="200"/>
        <w:rPr>
          <w:color w:val="auto"/>
        </w:rPr>
      </w:pPr>
      <w:r w:rsidRPr="000E50D3">
        <w:rPr>
          <w:color w:val="auto"/>
        </w:rPr>
        <w:t xml:space="preserve">Pistes de solution : </w:t>
      </w:r>
    </w:p>
    <w:p w:rsidRPr="00803E54" w:rsidR="000E50D3" w:rsidP="007E7505" w:rsidRDefault="000E50D3" w14:paraId="1860A8A1" w14:textId="4B8D62ED">
      <w:pPr>
        <w:rPr>
          <w:b w:val="0"/>
          <w:bCs/>
          <w:color w:val="auto"/>
        </w:rPr>
      </w:pPr>
      <w:r w:rsidRPr="00803E54">
        <w:rPr>
          <w:b w:val="0"/>
          <w:bCs/>
          <w:color w:val="auto"/>
        </w:rPr>
        <w:t xml:space="preserve">Utiliser une API </w:t>
      </w:r>
    </w:p>
    <w:p w:rsidRPr="00803E54" w:rsidR="00A43C35" w:rsidP="007E7505" w:rsidRDefault="00065A3D" w14:paraId="466D6E54" w14:textId="2E38A6AA">
      <w:pPr>
        <w:rPr>
          <w:b w:val="0"/>
          <w:bCs/>
          <w:color w:val="auto"/>
        </w:rPr>
      </w:pPr>
      <w:r w:rsidRPr="00803E54">
        <w:rPr>
          <w:b w:val="0"/>
          <w:bCs/>
          <w:color w:val="auto"/>
        </w:rPr>
        <w:lastRenderedPageBreak/>
        <w:t xml:space="preserve">Deux fronts : </w:t>
      </w:r>
      <w:r w:rsidRPr="00803E54" w:rsidR="00A43C35">
        <w:rPr>
          <w:b w:val="0"/>
          <w:bCs/>
          <w:color w:val="auto"/>
        </w:rPr>
        <w:t xml:space="preserve">client et </w:t>
      </w:r>
      <w:r w:rsidRPr="00803E54">
        <w:rPr>
          <w:b w:val="0"/>
          <w:bCs/>
          <w:color w:val="auto"/>
        </w:rPr>
        <w:t>hôte</w:t>
      </w:r>
      <w:r w:rsidRPr="00803E54" w:rsidR="00A43C35">
        <w:rPr>
          <w:b w:val="0"/>
          <w:bCs/>
          <w:color w:val="auto"/>
        </w:rPr>
        <w:t xml:space="preserve"> </w:t>
      </w:r>
      <w:r w:rsidRPr="00803E54">
        <w:rPr>
          <w:b w:val="0"/>
          <w:bCs/>
          <w:color w:val="auto"/>
        </w:rPr>
        <w:t xml:space="preserve">pour les faire communiquer entre eux </w:t>
      </w:r>
    </w:p>
    <w:p w:rsidR="00803E54" w:rsidP="00803E54" w:rsidRDefault="000411E4" w14:paraId="68A45647" w14:textId="769FACDD">
      <w:pPr>
        <w:spacing w:after="200"/>
        <w:rPr>
          <w:b w:val="0"/>
          <w:bCs/>
          <w:color w:val="auto"/>
        </w:rPr>
      </w:pPr>
      <w:proofErr w:type="gramStart"/>
      <w:r>
        <w:rPr>
          <w:b w:val="0"/>
          <w:bCs/>
          <w:color w:val="auto"/>
        </w:rPr>
        <w:t xml:space="preserve">Construire </w:t>
      </w:r>
      <w:r w:rsidR="00803E54">
        <w:rPr>
          <w:b w:val="0"/>
          <w:bCs/>
          <w:color w:val="auto"/>
        </w:rPr>
        <w:t xml:space="preserve"> api</w:t>
      </w:r>
      <w:proofErr w:type="gramEnd"/>
      <w:r w:rsidR="00803E54">
        <w:rPr>
          <w:b w:val="0"/>
          <w:bCs/>
          <w:color w:val="auto"/>
        </w:rPr>
        <w:t xml:space="preserve"> en local </w:t>
      </w:r>
    </w:p>
    <w:p w:rsidRPr="00C30C25" w:rsidR="00803E54" w:rsidP="007E7505" w:rsidRDefault="00803E54" w14:paraId="75EEE3C1" w14:textId="77777777">
      <w:pPr>
        <w:rPr>
          <w:color w:val="auto"/>
        </w:rPr>
      </w:pPr>
    </w:p>
    <w:p w:rsidR="000E50D3" w:rsidP="009B45F1" w:rsidRDefault="000E50D3" w14:paraId="7B232166" w14:textId="2022C9EE">
      <w:pPr>
        <w:spacing w:after="200"/>
        <w:rPr>
          <w:b w:val="0"/>
          <w:bCs/>
          <w:color w:val="auto"/>
        </w:rPr>
      </w:pPr>
      <w:r>
        <w:rPr>
          <w:b w:val="0"/>
          <w:bCs/>
          <w:color w:val="auto"/>
        </w:rPr>
        <w:t>Plan d’action</w:t>
      </w:r>
      <w:r w:rsidR="00065A3D">
        <w:rPr>
          <w:b w:val="0"/>
          <w:bCs/>
          <w:color w:val="auto"/>
        </w:rPr>
        <w:t xml:space="preserve"> </w:t>
      </w:r>
      <w:r>
        <w:rPr>
          <w:b w:val="0"/>
          <w:bCs/>
          <w:color w:val="auto"/>
        </w:rPr>
        <w:t xml:space="preserve">: </w:t>
      </w:r>
    </w:p>
    <w:p w:rsidR="000E50D3" w:rsidP="005D2E45" w:rsidRDefault="005D2E45" w14:paraId="71DE65E6" w14:textId="1872C980">
      <w:pPr>
        <w:pStyle w:val="Paragraphedeliste"/>
        <w:numPr>
          <w:ilvl w:val="0"/>
          <w:numId w:val="19"/>
        </w:numPr>
        <w:spacing w:after="200"/>
        <w:rPr>
          <w:b w:val="0"/>
          <w:bCs/>
          <w:color w:val="auto"/>
        </w:rPr>
      </w:pPr>
      <w:r>
        <w:rPr>
          <w:b w:val="0"/>
          <w:bCs/>
          <w:color w:val="auto"/>
        </w:rPr>
        <w:t xml:space="preserve">Se renseigner </w:t>
      </w:r>
      <w:r w:rsidR="009A00DF">
        <w:rPr>
          <w:b w:val="0"/>
          <w:bCs/>
          <w:color w:val="auto"/>
        </w:rPr>
        <w:t xml:space="preserve">sur l’extraction des données en temps réel </w:t>
      </w:r>
    </w:p>
    <w:p w:rsidRPr="005D2E45" w:rsidR="00AE238F" w:rsidP="005D2E45" w:rsidRDefault="00AE238F" w14:paraId="3E5D07C4" w14:textId="3F3A0C31">
      <w:pPr>
        <w:pStyle w:val="Paragraphedeliste"/>
        <w:numPr>
          <w:ilvl w:val="0"/>
          <w:numId w:val="19"/>
        </w:numPr>
        <w:spacing w:after="200"/>
        <w:rPr>
          <w:b w:val="0"/>
          <w:bCs/>
          <w:color w:val="auto"/>
        </w:rPr>
      </w:pPr>
      <w:r>
        <w:rPr>
          <w:b w:val="0"/>
          <w:bCs/>
          <w:color w:val="auto"/>
        </w:rPr>
        <w:t xml:space="preserve">Faire le WS : apprendre communication client-serveur en local </w:t>
      </w:r>
    </w:p>
    <w:p w:rsidR="005B2854" w:rsidP="009B45F1" w:rsidRDefault="005B2854" w14:paraId="39AA2F77" w14:textId="77777777">
      <w:pPr>
        <w:spacing w:after="200"/>
        <w:rPr>
          <w:b w:val="0"/>
          <w:bCs/>
        </w:rPr>
      </w:pPr>
    </w:p>
    <w:p w:rsidRPr="006C5883" w:rsidR="005B2854" w:rsidP="009B45F1" w:rsidRDefault="005B2854" w14:paraId="7BC6A925" w14:textId="77777777">
      <w:pPr>
        <w:spacing w:after="200"/>
        <w:rPr>
          <w:b w:val="0"/>
          <w:bCs/>
        </w:rPr>
      </w:pPr>
    </w:p>
    <w:sectPr w:rsidRPr="006C5883" w:rsidR="005B2854" w:rsidSect="00AB02A7">
      <w:headerReference w:type="default" r:id="rId11"/>
      <w:footerReference w:type="default" r:id="rId12"/>
      <w:pgSz w:w="11906" w:h="16838" w:orient="portrait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07E5A" w:rsidRDefault="00C07E5A" w14:paraId="451C8B0A" w14:textId="77777777">
      <w:r>
        <w:separator/>
      </w:r>
    </w:p>
    <w:p w:rsidR="00C07E5A" w:rsidRDefault="00C07E5A" w14:paraId="730EDA6B" w14:textId="77777777"/>
  </w:endnote>
  <w:endnote w:type="continuationSeparator" w:id="0">
    <w:p w:rsidR="00C07E5A" w:rsidRDefault="00C07E5A" w14:paraId="34BB9A09" w14:textId="77777777">
      <w:r>
        <w:continuationSeparator/>
      </w:r>
    </w:p>
    <w:p w:rsidR="00C07E5A" w:rsidRDefault="00C07E5A" w14:paraId="1C11233D" w14:textId="77777777"/>
  </w:endnote>
  <w:endnote w:type="continuationNotice" w:id="1">
    <w:p w:rsidR="00C07E5A" w:rsidRDefault="00C07E5A" w14:paraId="7EB40497" w14:textId="7777777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9019439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F027C" w:rsidRDefault="00DF027C" w14:paraId="15511D33" w14:textId="77777777">
        <w:pPr>
          <w:pStyle w:val="Pieddepage"/>
          <w:jc w:val="center"/>
        </w:pPr>
        <w:r>
          <w:rPr>
            <w:lang w:bidi="fr-FR"/>
          </w:rPr>
          <w:fldChar w:fldCharType="begin"/>
        </w:r>
        <w:r>
          <w:rPr>
            <w:lang w:bidi="fr-FR"/>
          </w:rPr>
          <w:instrText xml:space="preserve"> PAGE   \* MERGEFORMAT </w:instrText>
        </w:r>
        <w:r>
          <w:rPr>
            <w:lang w:bidi="fr-FR"/>
          </w:rPr>
          <w:fldChar w:fldCharType="separate"/>
        </w:r>
        <w:r w:rsidR="0091275B">
          <w:rPr>
            <w:noProof/>
            <w:lang w:bidi="fr-FR"/>
          </w:rPr>
          <w:t>2</w:t>
        </w:r>
        <w:r>
          <w:rPr>
            <w:noProof/>
            <w:lang w:bidi="fr-FR"/>
          </w:rPr>
          <w:fldChar w:fldCharType="end"/>
        </w:r>
      </w:p>
    </w:sdtContent>
  </w:sdt>
  <w:p w:rsidR="00DF027C" w:rsidRDefault="00DF027C" w14:paraId="63D9FD2D" w14:textId="7777777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07E5A" w:rsidRDefault="00C07E5A" w14:paraId="0406CDE6" w14:textId="77777777">
      <w:r>
        <w:separator/>
      </w:r>
    </w:p>
    <w:p w:rsidR="00C07E5A" w:rsidRDefault="00C07E5A" w14:paraId="1415B26B" w14:textId="77777777"/>
  </w:footnote>
  <w:footnote w:type="continuationSeparator" w:id="0">
    <w:p w:rsidR="00C07E5A" w:rsidRDefault="00C07E5A" w14:paraId="53B3AA29" w14:textId="77777777">
      <w:r>
        <w:continuationSeparator/>
      </w:r>
    </w:p>
    <w:p w:rsidR="00C07E5A" w:rsidRDefault="00C07E5A" w14:paraId="2E93D6B0" w14:textId="77777777"/>
  </w:footnote>
  <w:footnote w:type="continuationNotice" w:id="1">
    <w:p w:rsidR="00C07E5A" w:rsidRDefault="00C07E5A" w14:paraId="2BFCDE73" w14:textId="77777777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5" w:type="dxa"/>
      <w:tblBorders>
        <w:top w:val="single" w:color="082A75" w:themeColor="text2" w:sz="36" w:space="0"/>
        <w:left w:val="single" w:color="082A75" w:themeColor="text2" w:sz="36" w:space="0"/>
        <w:bottom w:val="single" w:color="082A75" w:themeColor="text2" w:sz="36" w:space="0"/>
        <w:right w:val="single" w:color="082A75" w:themeColor="text2" w:sz="36" w:space="0"/>
        <w:insideH w:val="single" w:color="082A75" w:themeColor="text2" w:sz="36" w:space="0"/>
        <w:insideV w:val="single" w:color="082A75" w:themeColor="text2" w:sz="36" w:space="0"/>
      </w:tblBorders>
      <w:tblLook w:val="0000" w:firstRow="0" w:lastRow="0" w:firstColumn="0" w:lastColumn="0" w:noHBand="0" w:noVBand="0"/>
    </w:tblPr>
    <w:tblGrid>
      <w:gridCol w:w="10035"/>
    </w:tblGrid>
    <w:tr w:rsidR="00D077E9" w:rsidTr="00360494" w14:paraId="64D037BC" w14:textId="77777777">
      <w:trPr>
        <w:trHeight w:val="978"/>
      </w:trPr>
      <w:tc>
        <w:tcPr>
          <w:tcW w:w="10035" w:type="dxa"/>
          <w:tcBorders>
            <w:top w:val="nil"/>
            <w:left w:val="nil"/>
            <w:bottom w:val="single" w:color="34ABA2" w:themeColor="accent3" w:sz="36" w:space="0"/>
            <w:right w:val="nil"/>
          </w:tcBorders>
        </w:tcPr>
        <w:p w:rsidR="00D077E9" w:rsidRDefault="00D077E9" w14:paraId="38D1D474" w14:textId="77777777">
          <w:pPr>
            <w:pStyle w:val="En-tte"/>
          </w:pPr>
        </w:p>
      </w:tc>
    </w:tr>
  </w:tbl>
  <w:p w:rsidR="00D077E9" w:rsidP="00D077E9" w:rsidRDefault="00D077E9" w14:paraId="22F72015" w14:textId="77777777">
    <w:pPr>
      <w:pStyle w:val="En-tte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HAuvTYIS6ihw9f" int2:id="HGFcuWPF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94AC1"/>
    <w:multiLevelType w:val="multilevel"/>
    <w:tmpl w:val="2A7A0EB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265D35"/>
    <w:multiLevelType w:val="multilevel"/>
    <w:tmpl w:val="FCC6CFE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B66675"/>
    <w:multiLevelType w:val="multilevel"/>
    <w:tmpl w:val="B5D07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2470FD"/>
    <w:multiLevelType w:val="multilevel"/>
    <w:tmpl w:val="EB92C2C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580766"/>
    <w:multiLevelType w:val="multilevel"/>
    <w:tmpl w:val="F5F0A7E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B82C60"/>
    <w:multiLevelType w:val="multilevel"/>
    <w:tmpl w:val="2174E24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DEE0B5B"/>
    <w:multiLevelType w:val="multilevel"/>
    <w:tmpl w:val="9B66FD7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5493E73"/>
    <w:multiLevelType w:val="multilevel"/>
    <w:tmpl w:val="275424C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87A2591"/>
    <w:multiLevelType w:val="multilevel"/>
    <w:tmpl w:val="D60AE36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A4E658B"/>
    <w:multiLevelType w:val="multilevel"/>
    <w:tmpl w:val="C5A0323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FF3499A"/>
    <w:multiLevelType w:val="multilevel"/>
    <w:tmpl w:val="B4A6D13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A033CC3"/>
    <w:multiLevelType w:val="multilevel"/>
    <w:tmpl w:val="AAD2DC9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DFF2536"/>
    <w:multiLevelType w:val="multilevel"/>
    <w:tmpl w:val="A4E43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EEC1DD1"/>
    <w:multiLevelType w:val="multilevel"/>
    <w:tmpl w:val="3DF8D88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38E5064"/>
    <w:multiLevelType w:val="hybridMultilevel"/>
    <w:tmpl w:val="512C5CBE"/>
    <w:lvl w:ilvl="0" w:tplc="4DC87112">
      <w:start w:val="23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7A8218F4"/>
    <w:multiLevelType w:val="multilevel"/>
    <w:tmpl w:val="1EB66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6" w15:restartNumberingAfterBreak="0">
    <w:nsid w:val="7CFF03FF"/>
    <w:multiLevelType w:val="multilevel"/>
    <w:tmpl w:val="169CA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FA66814"/>
    <w:multiLevelType w:val="multilevel"/>
    <w:tmpl w:val="4FA4CB6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FB04944"/>
    <w:multiLevelType w:val="multilevel"/>
    <w:tmpl w:val="DCC61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35692319">
    <w:abstractNumId w:val="15"/>
  </w:num>
  <w:num w:numId="2" w16cid:durableId="255097024">
    <w:abstractNumId w:val="16"/>
  </w:num>
  <w:num w:numId="3" w16cid:durableId="212814600">
    <w:abstractNumId w:val="18"/>
  </w:num>
  <w:num w:numId="4" w16cid:durableId="1743598670">
    <w:abstractNumId w:val="10"/>
  </w:num>
  <w:num w:numId="5" w16cid:durableId="56318564">
    <w:abstractNumId w:val="5"/>
  </w:num>
  <w:num w:numId="6" w16cid:durableId="1261254983">
    <w:abstractNumId w:val="1"/>
  </w:num>
  <w:num w:numId="7" w16cid:durableId="1210262107">
    <w:abstractNumId w:val="2"/>
  </w:num>
  <w:num w:numId="8" w16cid:durableId="583613817">
    <w:abstractNumId w:val="7"/>
  </w:num>
  <w:num w:numId="9" w16cid:durableId="1101803571">
    <w:abstractNumId w:val="8"/>
  </w:num>
  <w:num w:numId="10" w16cid:durableId="2080708271">
    <w:abstractNumId w:val="11"/>
  </w:num>
  <w:num w:numId="11" w16cid:durableId="607734687">
    <w:abstractNumId w:val="13"/>
  </w:num>
  <w:num w:numId="12" w16cid:durableId="920528180">
    <w:abstractNumId w:val="17"/>
  </w:num>
  <w:num w:numId="13" w16cid:durableId="789975159">
    <w:abstractNumId w:val="0"/>
  </w:num>
  <w:num w:numId="14" w16cid:durableId="1430009920">
    <w:abstractNumId w:val="9"/>
  </w:num>
  <w:num w:numId="15" w16cid:durableId="246037199">
    <w:abstractNumId w:val="6"/>
  </w:num>
  <w:num w:numId="16" w16cid:durableId="1713840460">
    <w:abstractNumId w:val="12"/>
  </w:num>
  <w:num w:numId="17" w16cid:durableId="1952272916">
    <w:abstractNumId w:val="3"/>
  </w:num>
  <w:num w:numId="18" w16cid:durableId="787040985">
    <w:abstractNumId w:val="4"/>
  </w:num>
  <w:num w:numId="19" w16cid:durableId="121871000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trackRevisions w:val="false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DFB"/>
    <w:rsid w:val="000140D8"/>
    <w:rsid w:val="0002482E"/>
    <w:rsid w:val="000411E4"/>
    <w:rsid w:val="00050324"/>
    <w:rsid w:val="00065A3D"/>
    <w:rsid w:val="000A0150"/>
    <w:rsid w:val="000B0389"/>
    <w:rsid w:val="000E50D3"/>
    <w:rsid w:val="000E63C9"/>
    <w:rsid w:val="00105894"/>
    <w:rsid w:val="00121AB7"/>
    <w:rsid w:val="00130E9D"/>
    <w:rsid w:val="0013264E"/>
    <w:rsid w:val="00140C55"/>
    <w:rsid w:val="00150A6D"/>
    <w:rsid w:val="00176C20"/>
    <w:rsid w:val="00185B35"/>
    <w:rsid w:val="001943B2"/>
    <w:rsid w:val="001B15E2"/>
    <w:rsid w:val="001E0902"/>
    <w:rsid w:val="001F2BC8"/>
    <w:rsid w:val="001F5F6B"/>
    <w:rsid w:val="00243EBC"/>
    <w:rsid w:val="00246A35"/>
    <w:rsid w:val="00247F2A"/>
    <w:rsid w:val="00270C80"/>
    <w:rsid w:val="00275DFB"/>
    <w:rsid w:val="00282841"/>
    <w:rsid w:val="00284348"/>
    <w:rsid w:val="002E50AB"/>
    <w:rsid w:val="002F51F5"/>
    <w:rsid w:val="00312137"/>
    <w:rsid w:val="00330359"/>
    <w:rsid w:val="0033762F"/>
    <w:rsid w:val="00360494"/>
    <w:rsid w:val="00366C7E"/>
    <w:rsid w:val="00380D88"/>
    <w:rsid w:val="00384EA3"/>
    <w:rsid w:val="003A39A1"/>
    <w:rsid w:val="003C2191"/>
    <w:rsid w:val="003C4EAC"/>
    <w:rsid w:val="003D197F"/>
    <w:rsid w:val="003D3863"/>
    <w:rsid w:val="004110DE"/>
    <w:rsid w:val="00421CD8"/>
    <w:rsid w:val="004228CB"/>
    <w:rsid w:val="0044085A"/>
    <w:rsid w:val="00452FF8"/>
    <w:rsid w:val="004969AE"/>
    <w:rsid w:val="00497668"/>
    <w:rsid w:val="00497B68"/>
    <w:rsid w:val="004A75E2"/>
    <w:rsid w:val="004B21A5"/>
    <w:rsid w:val="004E411D"/>
    <w:rsid w:val="005037F0"/>
    <w:rsid w:val="00516A86"/>
    <w:rsid w:val="005275F6"/>
    <w:rsid w:val="00532541"/>
    <w:rsid w:val="00545711"/>
    <w:rsid w:val="00571C07"/>
    <w:rsid w:val="00572102"/>
    <w:rsid w:val="005B2854"/>
    <w:rsid w:val="005D2E45"/>
    <w:rsid w:val="005E0590"/>
    <w:rsid w:val="005E38C5"/>
    <w:rsid w:val="005F1BB0"/>
    <w:rsid w:val="00651C35"/>
    <w:rsid w:val="00655652"/>
    <w:rsid w:val="00656C4D"/>
    <w:rsid w:val="00666F73"/>
    <w:rsid w:val="00680167"/>
    <w:rsid w:val="00695DA3"/>
    <w:rsid w:val="006C5883"/>
    <w:rsid w:val="006C5C01"/>
    <w:rsid w:val="006D6161"/>
    <w:rsid w:val="006D74AB"/>
    <w:rsid w:val="006E54E9"/>
    <w:rsid w:val="006E5716"/>
    <w:rsid w:val="00701F87"/>
    <w:rsid w:val="0070238B"/>
    <w:rsid w:val="0071167A"/>
    <w:rsid w:val="007302B3"/>
    <w:rsid w:val="00730733"/>
    <w:rsid w:val="00730E3A"/>
    <w:rsid w:val="00736AAF"/>
    <w:rsid w:val="00765B2A"/>
    <w:rsid w:val="007815F1"/>
    <w:rsid w:val="00783A34"/>
    <w:rsid w:val="007C6B52"/>
    <w:rsid w:val="007D16C5"/>
    <w:rsid w:val="007E7505"/>
    <w:rsid w:val="00803142"/>
    <w:rsid w:val="00803E54"/>
    <w:rsid w:val="00833347"/>
    <w:rsid w:val="00837738"/>
    <w:rsid w:val="00862FE4"/>
    <w:rsid w:val="0086389A"/>
    <w:rsid w:val="00864E1D"/>
    <w:rsid w:val="0087605E"/>
    <w:rsid w:val="00880286"/>
    <w:rsid w:val="008B1FEE"/>
    <w:rsid w:val="008F4D3B"/>
    <w:rsid w:val="00903C32"/>
    <w:rsid w:val="0091275B"/>
    <w:rsid w:val="00916B16"/>
    <w:rsid w:val="009173B9"/>
    <w:rsid w:val="0093335D"/>
    <w:rsid w:val="0093613E"/>
    <w:rsid w:val="00942626"/>
    <w:rsid w:val="00943026"/>
    <w:rsid w:val="009465A9"/>
    <w:rsid w:val="00966B81"/>
    <w:rsid w:val="00982D59"/>
    <w:rsid w:val="009A00DF"/>
    <w:rsid w:val="009B45F1"/>
    <w:rsid w:val="009C7720"/>
    <w:rsid w:val="009F03F9"/>
    <w:rsid w:val="009F28F9"/>
    <w:rsid w:val="00A23AFA"/>
    <w:rsid w:val="00A31B3E"/>
    <w:rsid w:val="00A43C35"/>
    <w:rsid w:val="00A532F3"/>
    <w:rsid w:val="00A55CD8"/>
    <w:rsid w:val="00A61747"/>
    <w:rsid w:val="00A642C9"/>
    <w:rsid w:val="00A8489E"/>
    <w:rsid w:val="00AB02A7"/>
    <w:rsid w:val="00AC29F3"/>
    <w:rsid w:val="00AE238F"/>
    <w:rsid w:val="00B17EC7"/>
    <w:rsid w:val="00B231E5"/>
    <w:rsid w:val="00C02B87"/>
    <w:rsid w:val="00C04143"/>
    <w:rsid w:val="00C07E5A"/>
    <w:rsid w:val="00C207D1"/>
    <w:rsid w:val="00C30C25"/>
    <w:rsid w:val="00C4086D"/>
    <w:rsid w:val="00C90FDA"/>
    <w:rsid w:val="00CA1896"/>
    <w:rsid w:val="00CB3239"/>
    <w:rsid w:val="00CB5B28"/>
    <w:rsid w:val="00CC657C"/>
    <w:rsid w:val="00CF5371"/>
    <w:rsid w:val="00D0323A"/>
    <w:rsid w:val="00D0559F"/>
    <w:rsid w:val="00D077E9"/>
    <w:rsid w:val="00D35966"/>
    <w:rsid w:val="00D42CB7"/>
    <w:rsid w:val="00D5413D"/>
    <w:rsid w:val="00D570A9"/>
    <w:rsid w:val="00D70D02"/>
    <w:rsid w:val="00D770C7"/>
    <w:rsid w:val="00D86945"/>
    <w:rsid w:val="00D90290"/>
    <w:rsid w:val="00DC244E"/>
    <w:rsid w:val="00DD152F"/>
    <w:rsid w:val="00DD4785"/>
    <w:rsid w:val="00DE213F"/>
    <w:rsid w:val="00DF027C"/>
    <w:rsid w:val="00E00A32"/>
    <w:rsid w:val="00E02327"/>
    <w:rsid w:val="00E16849"/>
    <w:rsid w:val="00E22ACD"/>
    <w:rsid w:val="00E620B0"/>
    <w:rsid w:val="00E81B40"/>
    <w:rsid w:val="00EF555B"/>
    <w:rsid w:val="00F027BB"/>
    <w:rsid w:val="00F11DCF"/>
    <w:rsid w:val="00F162EA"/>
    <w:rsid w:val="00F52D27"/>
    <w:rsid w:val="00F80871"/>
    <w:rsid w:val="00F83527"/>
    <w:rsid w:val="00FB26E1"/>
    <w:rsid w:val="00FD583F"/>
    <w:rsid w:val="00FD7488"/>
    <w:rsid w:val="00FF16B4"/>
    <w:rsid w:val="00FF5381"/>
    <w:rsid w:val="0F1033C1"/>
    <w:rsid w:val="1049524A"/>
    <w:rsid w:val="17FC25DE"/>
    <w:rsid w:val="5018FA4B"/>
    <w:rsid w:val="591BD22B"/>
    <w:rsid w:val="5E818FBE"/>
    <w:rsid w:val="5F8710A7"/>
    <w:rsid w:val="62BEB169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97418F"/>
  <w15:docId w15:val="{FA846CB7-B332-4FAC-8544-6D0D3306E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uiPriority="5" w:semiHidden="1" w:unhideWhenUsed="1" w:qFormat="1"/>
    <w:lsdException w:name="heading 4" w:uiPriority="1" w:semiHidden="1" w:unhideWhenUsed="1" w:qFormat="1"/>
    <w:lsdException w:name="heading 5" w:uiPriority="1" w:semiHidden="1" w:unhideWhenUsed="1" w:qFormat="1"/>
    <w:lsdException w:name="heading 6" w:uiPriority="1" w:semiHidden="1" w:unhideWhenUsed="1" w:qFormat="1"/>
    <w:lsdException w:name="heading 7" w:uiPriority="1" w:semiHidden="1" w:unhideWhenUsed="1" w:qFormat="1"/>
    <w:lsdException w:name="heading 8" w:uiPriority="1" w:semiHidden="1" w:unhideWhenUsed="1" w:qFormat="1"/>
    <w:lsdException w:name="heading 9" w:uiPriority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semiHidden="1" w:unhideWhenUsed="1" w:qFormat="1"/>
    <w:lsdException w:name="Hyperlink" w:semiHidden="1" w:unhideWhenUsed="1"/>
    <w:lsdException w:name="FollowedHyperlink" w:semiHidden="1" w:unhideWhenUsed="1"/>
    <w:lsdException w:name="Strong" w:uiPriority="2" w:semiHidden="1" w:unhideWhenUsed="1" w:qFormat="1"/>
    <w:lsdException w:name="Emphasis" w:uiPriority="2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itre1">
    <w:name w:val="heading 1"/>
    <w:basedOn w:val="Normal"/>
    <w:link w:val="Titre1Car"/>
    <w:uiPriority w:val="4"/>
    <w:qFormat/>
    <w:rsid w:val="00D077E9"/>
    <w:pPr>
      <w:keepNext/>
      <w:spacing w:before="240" w:after="60"/>
      <w:outlineLvl w:val="0"/>
    </w:pPr>
    <w:rPr>
      <w:rFonts w:asciiTheme="majorHAnsi" w:hAnsiTheme="majorHAnsi" w:eastAsiaTheme="majorEastAsia" w:cstheme="majorBidi"/>
      <w:color w:val="061F57" w:themeColor="text2" w:themeShade="BF"/>
      <w:kern w:val="28"/>
      <w:sz w:val="52"/>
      <w:szCs w:val="32"/>
    </w:rPr>
  </w:style>
  <w:style w:type="paragraph" w:styleId="Titre2">
    <w:name w:val="heading 2"/>
    <w:basedOn w:val="Normal"/>
    <w:next w:val="Normal"/>
    <w:link w:val="Titre2C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Pr>
      <w:rFonts w:ascii="Tahoma" w:hAnsi="Tahoma" w:cs="Tahoma"/>
      <w:sz w:val="16"/>
      <w:szCs w:val="16"/>
    </w:rPr>
  </w:style>
  <w:style w:type="character" w:styleId="TextedebullesCar" w:customStyle="1">
    <w:name w:val="Texte de bulles Car"/>
    <w:basedOn w:val="Policepardfaut"/>
    <w:link w:val="Textedebulles"/>
    <w:uiPriority w:val="99"/>
    <w:semiHidden/>
    <w:rPr>
      <w:rFonts w:ascii="Tahoma" w:hAnsi="Tahoma" w:cs="Tahoma"/>
      <w:sz w:val="16"/>
      <w:szCs w:val="16"/>
    </w:rPr>
  </w:style>
  <w:style w:type="paragraph" w:styleId="Titre">
    <w:name w:val="Title"/>
    <w:basedOn w:val="Normal"/>
    <w:link w:val="TitreCar"/>
    <w:uiPriority w:val="1"/>
    <w:qFormat/>
    <w:rsid w:val="00D86945"/>
    <w:pPr>
      <w:spacing w:after="200" w:line="240" w:lineRule="auto"/>
    </w:pPr>
    <w:rPr>
      <w:rFonts w:asciiTheme="majorHAnsi" w:hAnsiTheme="majorHAnsi" w:eastAsiaTheme="majorEastAsia" w:cstheme="majorBidi"/>
      <w:bCs/>
      <w:sz w:val="72"/>
      <w:szCs w:val="52"/>
    </w:rPr>
  </w:style>
  <w:style w:type="character" w:styleId="TitreCar" w:customStyle="1">
    <w:name w:val="Titre Car"/>
    <w:basedOn w:val="Policepardfaut"/>
    <w:link w:val="Titre"/>
    <w:uiPriority w:val="1"/>
    <w:rsid w:val="00D86945"/>
    <w:rPr>
      <w:rFonts w:asciiTheme="majorHAnsi" w:hAnsiTheme="majorHAnsi" w:eastAsiaTheme="majorEastAsia" w:cstheme="majorBidi"/>
      <w:b/>
      <w:bCs/>
      <w:color w:val="082A75" w:themeColor="text2"/>
      <w:sz w:val="72"/>
      <w:szCs w:val="52"/>
    </w:rPr>
  </w:style>
  <w:style w:type="paragraph" w:styleId="Sous-titre">
    <w:name w:val="Subtitle"/>
    <w:basedOn w:val="Normal"/>
    <w:link w:val="Sous-titreCar"/>
    <w:uiPriority w:val="2"/>
    <w:qFormat/>
    <w:rsid w:val="00D86945"/>
    <w:pPr>
      <w:framePr w:hSpace="180" w:wrap="around" w:hAnchor="margin" w:vAnchor="text" w:y="1167"/>
    </w:pPr>
    <w:rPr>
      <w:b w:val="0"/>
      <w:caps/>
      <w:spacing w:val="20"/>
      <w:sz w:val="32"/>
    </w:rPr>
  </w:style>
  <w:style w:type="character" w:styleId="Sous-titreCar" w:customStyle="1">
    <w:name w:val="Sous-titre Car"/>
    <w:basedOn w:val="Policepardfaut"/>
    <w:link w:val="Sous-titre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styleId="Titre1Car" w:customStyle="1">
    <w:name w:val="Titre 1 Car"/>
    <w:basedOn w:val="Policepardfaut"/>
    <w:link w:val="Titre1"/>
    <w:uiPriority w:val="4"/>
    <w:rsid w:val="00D077E9"/>
    <w:rPr>
      <w:rFonts w:asciiTheme="majorHAnsi" w:hAnsiTheme="majorHAnsi" w:eastAsiaTheme="majorEastAsia" w:cstheme="majorBidi"/>
      <w:b/>
      <w:color w:val="061F57" w:themeColor="text2" w:themeShade="BF"/>
      <w:kern w:val="28"/>
      <w:sz w:val="52"/>
      <w:szCs w:val="32"/>
    </w:rPr>
  </w:style>
  <w:style w:type="paragraph" w:styleId="En-tte">
    <w:name w:val="header"/>
    <w:basedOn w:val="Normal"/>
    <w:link w:val="En-tteCar"/>
    <w:uiPriority w:val="8"/>
    <w:unhideWhenUsed/>
    <w:rsid w:val="005037F0"/>
  </w:style>
  <w:style w:type="character" w:styleId="En-tteCar" w:customStyle="1">
    <w:name w:val="En-tête Car"/>
    <w:basedOn w:val="Policepardfaut"/>
    <w:link w:val="En-tte"/>
    <w:uiPriority w:val="8"/>
    <w:rsid w:val="0093335D"/>
  </w:style>
  <w:style w:type="paragraph" w:styleId="Pieddepage">
    <w:name w:val="footer"/>
    <w:basedOn w:val="Normal"/>
    <w:link w:val="PieddepageCar"/>
    <w:uiPriority w:val="99"/>
    <w:unhideWhenUsed/>
    <w:rsid w:val="005037F0"/>
  </w:style>
  <w:style w:type="character" w:styleId="PieddepageCar" w:customStyle="1">
    <w:name w:val="Pied de page Car"/>
    <w:basedOn w:val="Policepardfaut"/>
    <w:link w:val="Pieddepage"/>
    <w:uiPriority w:val="99"/>
    <w:rsid w:val="005037F0"/>
    <w:rPr>
      <w:sz w:val="24"/>
      <w:szCs w:val="24"/>
    </w:rPr>
  </w:style>
  <w:style w:type="paragraph" w:styleId="Nom" w:customStyle="1">
    <w:name w:val="Nom"/>
    <w:basedOn w:val="Normal"/>
    <w:uiPriority w:val="3"/>
    <w:qFormat/>
    <w:rsid w:val="00B231E5"/>
    <w:pPr>
      <w:spacing w:line="240" w:lineRule="auto"/>
      <w:jc w:val="right"/>
    </w:pPr>
  </w:style>
  <w:style w:type="character" w:styleId="Titre2Car" w:customStyle="1">
    <w:name w:val="Titre 2 Car"/>
    <w:basedOn w:val="Policepardfaut"/>
    <w:link w:val="Titre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Grilledutableau">
    <w:name w:val="Table Grid"/>
    <w:basedOn w:val="TableauNormal"/>
    <w:uiPriority w:val="1"/>
    <w:rsid w:val="00FF16B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delespacerserv">
    <w:name w:val="Placeholder Text"/>
    <w:basedOn w:val="Policepardfaut"/>
    <w:uiPriority w:val="99"/>
    <w:unhideWhenUsed/>
    <w:rsid w:val="00D86945"/>
    <w:rPr>
      <w:color w:val="808080"/>
    </w:rPr>
  </w:style>
  <w:style w:type="paragraph" w:styleId="Contenu" w:customStyle="1">
    <w:name w:val="Contenu"/>
    <w:basedOn w:val="Normal"/>
    <w:link w:val="Caractredecontenu"/>
    <w:qFormat/>
    <w:rsid w:val="00DF027C"/>
    <w:rPr>
      <w:b w:val="0"/>
    </w:rPr>
  </w:style>
  <w:style w:type="paragraph" w:styleId="Textedemiseenvidence" w:customStyle="1">
    <w:name w:val="Texte de mise en évidence"/>
    <w:basedOn w:val="Normal"/>
    <w:link w:val="Caractredetextedemiseenvidence"/>
    <w:qFormat/>
    <w:rsid w:val="00DF027C"/>
  </w:style>
  <w:style w:type="character" w:styleId="Caractredecontenu" w:customStyle="1">
    <w:name w:val="Caractère de contenu"/>
    <w:basedOn w:val="Policepardfaut"/>
    <w:link w:val="Contenu"/>
    <w:rsid w:val="00DF027C"/>
    <w:rPr>
      <w:rFonts w:eastAsiaTheme="minorEastAsia"/>
      <w:color w:val="082A75" w:themeColor="text2"/>
      <w:sz w:val="28"/>
      <w:szCs w:val="22"/>
    </w:rPr>
  </w:style>
  <w:style w:type="character" w:styleId="Caractredetextedemiseenvidence" w:customStyle="1">
    <w:name w:val="Caractère de texte de mise en évidence"/>
    <w:basedOn w:val="Policepardfaut"/>
    <w:link w:val="Textedemiseenvidence"/>
    <w:rsid w:val="00DF027C"/>
    <w:rPr>
      <w:rFonts w:eastAsiaTheme="minorEastAsia"/>
      <w:b/>
      <w:color w:val="082A75" w:themeColor="text2"/>
      <w:sz w:val="28"/>
      <w:szCs w:val="22"/>
    </w:rPr>
  </w:style>
  <w:style w:type="character" w:styleId="cskcde" w:customStyle="1">
    <w:name w:val="cskcde"/>
    <w:basedOn w:val="Policepardfaut"/>
    <w:rsid w:val="00DC244E"/>
  </w:style>
  <w:style w:type="paragraph" w:styleId="trt0xe" w:customStyle="1">
    <w:name w:val="trt0xe"/>
    <w:basedOn w:val="Normal"/>
    <w:rsid w:val="00DC244E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b w:val="0"/>
      <w:color w:val="auto"/>
      <w:sz w:val="24"/>
      <w:szCs w:val="24"/>
      <w:lang w:eastAsia="fr-FR"/>
    </w:rPr>
  </w:style>
  <w:style w:type="paragraph" w:styleId="paragraph" w:customStyle="1">
    <w:name w:val="paragraph"/>
    <w:basedOn w:val="Normal"/>
    <w:rsid w:val="00833347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b w:val="0"/>
      <w:color w:val="auto"/>
      <w:sz w:val="24"/>
      <w:szCs w:val="24"/>
      <w:lang w:eastAsia="fr-FR"/>
    </w:rPr>
  </w:style>
  <w:style w:type="character" w:styleId="normaltextrun" w:customStyle="1">
    <w:name w:val="normaltextrun"/>
    <w:basedOn w:val="Policepardfaut"/>
    <w:rsid w:val="00833347"/>
  </w:style>
  <w:style w:type="character" w:styleId="eop" w:customStyle="1">
    <w:name w:val="eop"/>
    <w:basedOn w:val="Policepardfaut"/>
    <w:rsid w:val="00833347"/>
  </w:style>
  <w:style w:type="paragraph" w:styleId="Paragraphedeliste">
    <w:name w:val="List Paragraph"/>
    <w:basedOn w:val="Normal"/>
    <w:uiPriority w:val="34"/>
    <w:unhideWhenUsed/>
    <w:qFormat/>
    <w:rsid w:val="005D2E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22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3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7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4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084613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969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7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296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69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584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601474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320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6040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3926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2328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6841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5756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92140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66604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65529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82081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46484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576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087597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945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microsoft.com/office/2020/10/relationships/intelligence" Target="intelligence2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eader" Target="header1.xml" Id="rId11" /><Relationship Type="http://schemas.openxmlformats.org/officeDocument/2006/relationships/styles" Target="styles.xml" Id="rId5" /><Relationship Type="http://schemas.openxmlformats.org/officeDocument/2006/relationships/theme" Target="theme/theme1.xml" Id="rId15" /><Relationship Type="http://schemas.openxmlformats.org/officeDocument/2006/relationships/image" Target="media/image1.png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glossaryDocument" Target="glossary/document.xml" Id="rId14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ssy\AppData\Roaming\Microsoft\Templates\Rapport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2BE9C15F42A4050B93A085B06FAAF8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0AF7C59-C66F-466F-A50B-E3E5D30E88A5}"/>
      </w:docPartPr>
      <w:docPartBody>
        <w:p w:rsidR="00581F38" w:rsidRDefault="00056D28">
          <w:pPr>
            <w:pStyle w:val="02BE9C15F42A4050B93A085B06FAAF8B"/>
          </w:pPr>
          <w:r w:rsidRPr="00D86945">
            <w:rPr>
              <w:rStyle w:val="Sous-titreCar"/>
              <w:b/>
              <w:lang w:bidi="fr-FR"/>
            </w:rPr>
            <w:fldChar w:fldCharType="begin"/>
          </w:r>
          <w:r w:rsidRPr="00D86945">
            <w:rPr>
              <w:rStyle w:val="Sous-titreCar"/>
              <w:lang w:bidi="fr-FR"/>
            </w:rPr>
            <w:instrText xml:space="preserve"> DATE  \@ "MMMM d"  \* MERGEFORMAT </w:instrText>
          </w:r>
          <w:r w:rsidRPr="00D86945">
            <w:rPr>
              <w:rStyle w:val="Sous-titreCar"/>
              <w:b/>
              <w:lang w:bidi="fr-FR"/>
            </w:rPr>
            <w:fldChar w:fldCharType="separate"/>
          </w:r>
          <w:r>
            <w:rPr>
              <w:rStyle w:val="Sous-titreCar"/>
              <w:lang w:bidi="fr-FR"/>
            </w:rPr>
            <w:t>novembre 25</w:t>
          </w:r>
          <w:r w:rsidRPr="00D86945">
            <w:rPr>
              <w:rStyle w:val="Sous-titreCar"/>
              <w:b/>
              <w:lang w:bidi="fr-FR"/>
            </w:rPr>
            <w:fldChar w:fldCharType="end"/>
          </w:r>
        </w:p>
      </w:docPartBody>
    </w:docPart>
    <w:docPart>
      <w:docPartPr>
        <w:name w:val="12ADD1DF9A044BB9B5A3A17F447C777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559EE6A-B986-426E-A727-C94D254E9461}"/>
      </w:docPartPr>
      <w:docPartBody>
        <w:p w:rsidR="00581F38" w:rsidRDefault="00056D28">
          <w:pPr>
            <w:pStyle w:val="12ADD1DF9A044BB9B5A3A17F447C7777"/>
          </w:pPr>
          <w:r>
            <w:rPr>
              <w:lang w:bidi="fr-FR"/>
            </w:rPr>
            <w:t>NOM DE LA SOCIÉTÉ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F38"/>
    <w:rsid w:val="00056D28"/>
    <w:rsid w:val="00581F38"/>
    <w:rsid w:val="00736FC5"/>
    <w:rsid w:val="00895871"/>
    <w:rsid w:val="00A84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FR" w:eastAsia="fr-F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ous-titre">
    <w:name w:val="Subtitle"/>
    <w:basedOn w:val="Normal"/>
    <w:link w:val="Sous-titreC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kern w:val="0"/>
      <w:sz w:val="32"/>
      <w:lang w:eastAsia="en-US"/>
      <w14:ligatures w14:val="none"/>
    </w:rPr>
  </w:style>
  <w:style w:type="character" w:customStyle="1" w:styleId="Sous-titreCar">
    <w:name w:val="Sous-titre Car"/>
    <w:basedOn w:val="Policepardfaut"/>
    <w:link w:val="Sous-titre"/>
    <w:uiPriority w:val="2"/>
    <w:rPr>
      <w:caps/>
      <w:color w:val="44546A" w:themeColor="text2"/>
      <w:spacing w:val="20"/>
      <w:kern w:val="0"/>
      <w:sz w:val="32"/>
      <w:lang w:eastAsia="en-US"/>
      <w14:ligatures w14:val="none"/>
    </w:rPr>
  </w:style>
  <w:style w:type="paragraph" w:customStyle="1" w:styleId="02BE9C15F42A4050B93A085B06FAAF8B">
    <w:name w:val="02BE9C15F42A4050B93A085B06FAAF8B"/>
  </w:style>
  <w:style w:type="paragraph" w:customStyle="1" w:styleId="12ADD1DF9A044BB9B5A3A17F447C7777">
    <w:name w:val="12ADD1DF9A044BB9B5A3A17F447C777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1E2DFD0C66804DAD8A05B0EEEDA9FF" ma:contentTypeVersion="12" ma:contentTypeDescription="Crée un document." ma:contentTypeScope="" ma:versionID="4f9b0d7537c8af219fa2c016caeead01">
  <xsd:schema xmlns:xsd="http://www.w3.org/2001/XMLSchema" xmlns:xs="http://www.w3.org/2001/XMLSchema" xmlns:p="http://schemas.microsoft.com/office/2006/metadata/properties" xmlns:ns2="d8d8639b-1896-4578-b53d-366eef156384" xmlns:ns3="e7f4b3f3-3287-4562-9185-638a2c0308e0" targetNamespace="http://schemas.microsoft.com/office/2006/metadata/properties" ma:root="true" ma:fieldsID="52e68aaf2933545c13a1aa826b800e24" ns2:_="" ns3:_="">
    <xsd:import namespace="d8d8639b-1896-4578-b53d-366eef156384"/>
    <xsd:import namespace="e7f4b3f3-3287-4562-9185-638a2c0308e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d8639b-1896-4578-b53d-366eef1563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Balises d’images" ma:readOnly="false" ma:fieldId="{5cf76f15-5ced-4ddc-b409-7134ff3c332f}" ma:taxonomyMulti="true" ma:sspId="aa141cfe-7933-482d-bbb8-97c86f16e51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f4b3f3-3287-4562-9185-638a2c0308e0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6d4351ae-c847-4d0e-93e3-e80e7eb9c86c}" ma:internalName="TaxCatchAll" ma:showField="CatchAllData" ma:web="e7f4b3f3-3287-4562-9185-638a2c0308e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8d8639b-1896-4578-b53d-366eef156384">
      <Terms xmlns="http://schemas.microsoft.com/office/infopath/2007/PartnerControls"/>
    </lcf76f155ced4ddcb4097134ff3c332f>
    <TaxCatchAll xmlns="e7f4b3f3-3287-4562-9185-638a2c0308e0" xsi:nil="true"/>
  </documentManagement>
</p:properties>
</file>

<file path=customXml/itemProps1.xml><?xml version="1.0" encoding="utf-8"?>
<ds:datastoreItem xmlns:ds="http://schemas.openxmlformats.org/officeDocument/2006/customXml" ds:itemID="{4CE78A85-6996-460D-A969-88DFAA211408}"/>
</file>

<file path=customXml/itemProps2.xml><?xml version="1.0" encoding="utf-8"?>
<ds:datastoreItem xmlns:ds="http://schemas.openxmlformats.org/officeDocument/2006/customXml" ds:itemID="{FFF2474A-B7F0-4BC5-8D68-D6462C72E08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DA2B9B6-B9E9-475E-8E40-D03570FA779A}">
  <ds:schemaRefs>
    <ds:schemaRef ds:uri="http://schemas.openxmlformats.org/package/2006/metadata/core-properties"/>
    <ds:schemaRef ds:uri="http://schemas.microsoft.com/office/infopath/2007/PartnerControls"/>
    <ds:schemaRef ds:uri="http://schemas.microsoft.com/office/2006/documentManagement/types"/>
    <ds:schemaRef ds:uri="http://purl.org/dc/terms/"/>
    <ds:schemaRef ds:uri="6f6a1c03-af3a-4e71-9e6e-f4c2e32f2753"/>
    <ds:schemaRef ds:uri="http://purl.org/dc/dcmitype/"/>
    <ds:schemaRef ds:uri="http://schemas.microsoft.com/office/2006/metadata/properties"/>
    <ds:schemaRef ds:uri="http://www.w3.org/XML/1998/namespace"/>
    <ds:schemaRef ds:uri="http://purl.org/dc/elements/1.1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Rapport 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porc bleu</dc:creator>
  <cp:keywords/>
  <cp:lastModifiedBy>BERRACHED HANA</cp:lastModifiedBy>
  <cp:revision>3</cp:revision>
  <cp:lastPrinted>2006-08-01T17:47:00Z</cp:lastPrinted>
  <dcterms:created xsi:type="dcterms:W3CDTF">2023-12-11T09:40:00Z</dcterms:created>
  <dcterms:modified xsi:type="dcterms:W3CDTF">2023-12-11T10:10:30Z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  <property fmtid="{D5CDD505-2E9C-101B-9397-08002B2CF9AE}" pid="3" name="ContentTypeId">
    <vt:lpwstr>0x0101001A1E2DFD0C66804DAD8A05B0EEEDA9FF</vt:lpwstr>
  </property>
  <property fmtid="{D5CDD505-2E9C-101B-9397-08002B2CF9AE}" pid="4" name="MediaServiceImageTags">
    <vt:lpwstr/>
  </property>
</Properties>
</file>